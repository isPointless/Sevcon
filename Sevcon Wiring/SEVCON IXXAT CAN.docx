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7C8" w:rsidRDefault="00B017C8" w:rsidP="00B017C8">
      <w:pPr>
        <w:rPr>
          <w:lang w:val="en-US"/>
        </w:rPr>
      </w:pPr>
      <w:r>
        <w:rPr>
          <w:lang w:val="en-US"/>
        </w:rPr>
        <w:t>IXXAT CAN-USB CONVERTER</w:t>
      </w:r>
    </w:p>
    <w:p w:rsidR="00B017C8" w:rsidRDefault="00B017C8" w:rsidP="00B017C8">
      <w:pPr>
        <w:rPr>
          <w:lang w:val="en-US"/>
        </w:rPr>
      </w:pPr>
    </w:p>
    <w:p w:rsidR="00B017C8" w:rsidRPr="00B017C8" w:rsidRDefault="00B017C8" w:rsidP="00B017C8">
      <w:pPr>
        <w:rPr>
          <w:lang w:val="en-US"/>
        </w:rPr>
      </w:pPr>
      <w:r w:rsidRPr="00B017C8">
        <w:rPr>
          <w:lang w:val="en-US"/>
        </w:rPr>
        <w:t>2 - can - low</w:t>
      </w:r>
    </w:p>
    <w:p w:rsidR="00B017C8" w:rsidRPr="00B017C8" w:rsidRDefault="00B017C8" w:rsidP="00B017C8">
      <w:pPr>
        <w:rPr>
          <w:lang w:val="en-US"/>
        </w:rPr>
      </w:pPr>
      <w:r w:rsidRPr="00B017C8">
        <w:rPr>
          <w:lang w:val="en-US"/>
        </w:rPr>
        <w:t xml:space="preserve">3 - </w:t>
      </w:r>
      <w:proofErr w:type="spellStart"/>
      <w:r w:rsidRPr="00B017C8">
        <w:rPr>
          <w:lang w:val="en-US"/>
        </w:rPr>
        <w:t>gnd</w:t>
      </w:r>
      <w:proofErr w:type="spellEnd"/>
      <w:r w:rsidRPr="00B017C8">
        <w:rPr>
          <w:lang w:val="en-US"/>
        </w:rPr>
        <w:t xml:space="preserve"> </w:t>
      </w:r>
    </w:p>
    <w:p w:rsidR="00B017C8" w:rsidRPr="00B017C8" w:rsidRDefault="00B017C8" w:rsidP="00B017C8">
      <w:pPr>
        <w:rPr>
          <w:lang w:val="en-US"/>
        </w:rPr>
      </w:pPr>
      <w:r w:rsidRPr="00B017C8">
        <w:rPr>
          <w:lang w:val="en-US"/>
        </w:rPr>
        <w:t>7 - can - high</w:t>
      </w:r>
    </w:p>
    <w:p w:rsidR="00B017C8" w:rsidRPr="00B017C8" w:rsidRDefault="00B017C8" w:rsidP="00B017C8">
      <w:pPr>
        <w:rPr>
          <w:lang w:val="en-US"/>
        </w:rPr>
      </w:pPr>
    </w:p>
    <w:p w:rsidR="00B017C8" w:rsidRDefault="00B017C8" w:rsidP="00B017C8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D11D246" wp14:editId="64696FE1">
            <wp:extent cx="2169429" cy="1467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2015" cy="146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C8" w:rsidRDefault="00B017C8" w:rsidP="00B017C8">
      <w:pPr>
        <w:rPr>
          <w:lang w:val="en-US"/>
        </w:rPr>
      </w:pPr>
    </w:p>
    <w:p w:rsidR="00B017C8" w:rsidRPr="00B017C8" w:rsidRDefault="00B017C8" w:rsidP="00B017C8">
      <w:pPr>
        <w:rPr>
          <w:lang w:val="en-US"/>
        </w:rPr>
      </w:pPr>
      <w:r>
        <w:rPr>
          <w:lang w:val="en-US"/>
        </w:rPr>
        <w:t xml:space="preserve">SEVCON </w:t>
      </w:r>
    </w:p>
    <w:p w:rsidR="00B017C8" w:rsidRPr="00B017C8" w:rsidRDefault="00B017C8" w:rsidP="00B017C8">
      <w:pPr>
        <w:rPr>
          <w:lang w:val="en-US"/>
        </w:rPr>
      </w:pPr>
      <w:r w:rsidRPr="00B017C8">
        <w:rPr>
          <w:lang w:val="en-US"/>
        </w:rPr>
        <w:t>24/27 = CAN LOW</w:t>
      </w:r>
    </w:p>
    <w:p w:rsidR="00B017C8" w:rsidRPr="00B017C8" w:rsidRDefault="00B017C8" w:rsidP="00B017C8">
      <w:pPr>
        <w:rPr>
          <w:lang w:val="en-US"/>
        </w:rPr>
      </w:pPr>
      <w:r w:rsidRPr="00B017C8">
        <w:rPr>
          <w:lang w:val="en-US"/>
        </w:rPr>
        <w:t>2 = CAN TERMINATION</w:t>
      </w:r>
    </w:p>
    <w:p w:rsidR="00B017C8" w:rsidRPr="00B017C8" w:rsidRDefault="00B017C8" w:rsidP="00B017C8">
      <w:pPr>
        <w:rPr>
          <w:lang w:val="en-US"/>
        </w:rPr>
      </w:pPr>
      <w:r w:rsidRPr="00B017C8">
        <w:rPr>
          <w:lang w:val="en-US"/>
        </w:rPr>
        <w:t>13/16 = CAN HIGH</w:t>
      </w:r>
    </w:p>
    <w:p w:rsidR="00B017C8" w:rsidRDefault="00B017C8" w:rsidP="00B017C8">
      <w:pPr>
        <w:rPr>
          <w:lang w:val="en-US"/>
        </w:rPr>
      </w:pPr>
      <w:r>
        <w:rPr>
          <w:lang w:val="en-US"/>
        </w:rPr>
        <w:t>GND = BATT NEG</w:t>
      </w:r>
    </w:p>
    <w:p w:rsidR="00B017C8" w:rsidRDefault="00B017C8" w:rsidP="00B017C8">
      <w:pPr>
        <w:rPr>
          <w:lang w:val="en-US"/>
        </w:rPr>
      </w:pPr>
    </w:p>
    <w:p w:rsidR="00B017C8" w:rsidRDefault="00B017C8" w:rsidP="00B017C8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3457DB7E" wp14:editId="4E557B86">
            <wp:extent cx="5760720" cy="2411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C8" w:rsidRDefault="00B017C8" w:rsidP="00B017C8">
      <w:pPr>
        <w:rPr>
          <w:lang w:val="en-US"/>
        </w:rPr>
      </w:pPr>
    </w:p>
    <w:p w:rsidR="00B017C8" w:rsidRDefault="00B017C8" w:rsidP="00B017C8">
      <w:pPr>
        <w:rPr>
          <w:lang w:val="en-US"/>
        </w:rPr>
      </w:pPr>
    </w:p>
    <w:p w:rsidR="00B017C8" w:rsidRPr="00B017C8" w:rsidRDefault="00B017C8" w:rsidP="00B017C8">
      <w:pPr>
        <w:rPr>
          <w:u w:val="single"/>
          <w:lang w:val="en-US"/>
        </w:rPr>
      </w:pPr>
      <w:r w:rsidRPr="00B017C8">
        <w:rPr>
          <w:u w:val="single"/>
          <w:lang w:val="en-US"/>
        </w:rPr>
        <w:t>CONNECTION</w:t>
      </w:r>
    </w:p>
    <w:p w:rsidR="00B017C8" w:rsidRPr="00B017C8" w:rsidRDefault="00B017C8" w:rsidP="00B017C8">
      <w:pPr>
        <w:rPr>
          <w:lang w:val="en-US"/>
        </w:rPr>
      </w:pPr>
      <w:proofErr w:type="spellStart"/>
      <w:r w:rsidRPr="00B017C8">
        <w:rPr>
          <w:lang w:val="en-US"/>
        </w:rPr>
        <w:t>Ixxat</w:t>
      </w:r>
      <w:proofErr w:type="spellEnd"/>
      <w:r w:rsidRPr="00B017C8">
        <w:rPr>
          <w:lang w:val="en-US"/>
        </w:rPr>
        <w:tab/>
      </w:r>
      <w:proofErr w:type="spellStart"/>
      <w:r w:rsidRPr="00B017C8">
        <w:rPr>
          <w:lang w:val="en-US"/>
        </w:rPr>
        <w:t>sevcon</w:t>
      </w:r>
      <w:proofErr w:type="spellEnd"/>
    </w:p>
    <w:p w:rsidR="00B017C8" w:rsidRPr="00B017C8" w:rsidRDefault="00B017C8" w:rsidP="00B017C8">
      <w:pPr>
        <w:rPr>
          <w:lang w:val="en-US"/>
        </w:rPr>
      </w:pPr>
    </w:p>
    <w:p w:rsidR="00B017C8" w:rsidRPr="00B017C8" w:rsidRDefault="00B017C8" w:rsidP="00B017C8">
      <w:pPr>
        <w:rPr>
          <w:lang w:val="en-US"/>
        </w:rPr>
      </w:pPr>
      <w:r w:rsidRPr="00B017C8">
        <w:rPr>
          <w:lang w:val="en-US"/>
        </w:rPr>
        <w:t xml:space="preserve">2 - </w:t>
      </w:r>
      <w:r w:rsidRPr="00B017C8">
        <w:rPr>
          <w:lang w:val="en-US"/>
        </w:rPr>
        <w:tab/>
        <w:t>2 + 24/27</w:t>
      </w:r>
      <w:r w:rsidR="008E6A43">
        <w:rPr>
          <w:lang w:val="en-US"/>
        </w:rPr>
        <w:t xml:space="preserve">      </w:t>
      </w:r>
      <w:r w:rsidR="008E6A43">
        <w:rPr>
          <w:lang w:val="en-US"/>
        </w:rPr>
        <w:tab/>
      </w:r>
      <w:bookmarkStart w:id="0" w:name="_GoBack"/>
      <w:bookmarkEnd w:id="0"/>
      <w:r w:rsidR="008E6A43">
        <w:rPr>
          <w:lang w:val="en-US"/>
        </w:rPr>
        <w:t>**twisted**</w:t>
      </w:r>
    </w:p>
    <w:p w:rsidR="00B017C8" w:rsidRPr="00B017C8" w:rsidRDefault="00B017C8" w:rsidP="00B017C8">
      <w:pPr>
        <w:rPr>
          <w:lang w:val="en-US"/>
        </w:rPr>
      </w:pPr>
      <w:r w:rsidRPr="00B017C8">
        <w:rPr>
          <w:lang w:val="en-US"/>
        </w:rPr>
        <w:t xml:space="preserve">3 - </w:t>
      </w:r>
      <w:r w:rsidRPr="00B017C8">
        <w:rPr>
          <w:lang w:val="en-US"/>
        </w:rPr>
        <w:tab/>
        <w:t xml:space="preserve">battery </w:t>
      </w:r>
      <w:proofErr w:type="spellStart"/>
      <w:r w:rsidRPr="00B017C8">
        <w:rPr>
          <w:lang w:val="en-US"/>
        </w:rPr>
        <w:t>gnd</w:t>
      </w:r>
      <w:proofErr w:type="spellEnd"/>
    </w:p>
    <w:p w:rsidR="00B017C8" w:rsidRPr="00B017C8" w:rsidRDefault="00B017C8" w:rsidP="00B017C8">
      <w:pPr>
        <w:rPr>
          <w:lang w:val="en-US"/>
        </w:rPr>
      </w:pPr>
      <w:r w:rsidRPr="00B017C8">
        <w:rPr>
          <w:lang w:val="en-US"/>
        </w:rPr>
        <w:t xml:space="preserve">7 - </w:t>
      </w:r>
      <w:r w:rsidRPr="00B017C8">
        <w:rPr>
          <w:lang w:val="en-US"/>
        </w:rPr>
        <w:tab/>
        <w:t>13/16</w:t>
      </w:r>
      <w:r w:rsidR="008E6A43">
        <w:rPr>
          <w:lang w:val="en-US"/>
        </w:rPr>
        <w:tab/>
      </w:r>
      <w:r w:rsidR="008E6A43">
        <w:rPr>
          <w:lang w:val="en-US"/>
        </w:rPr>
        <w:tab/>
        <w:t>**twisted**</w:t>
      </w:r>
    </w:p>
    <w:p w:rsidR="00B017C8" w:rsidRDefault="00B017C8" w:rsidP="00B017C8">
      <w:pPr>
        <w:rPr>
          <w:lang w:val="en-US"/>
        </w:rPr>
      </w:pPr>
    </w:p>
    <w:p w:rsidR="00095449" w:rsidRDefault="00095449"/>
    <w:sectPr w:rsidR="00095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C8"/>
    <w:rsid w:val="0003770F"/>
    <w:rsid w:val="000409E0"/>
    <w:rsid w:val="0005747F"/>
    <w:rsid w:val="000667D5"/>
    <w:rsid w:val="00095449"/>
    <w:rsid w:val="000B4BDC"/>
    <w:rsid w:val="000C1E6C"/>
    <w:rsid w:val="000D082D"/>
    <w:rsid w:val="000F4142"/>
    <w:rsid w:val="0012541B"/>
    <w:rsid w:val="00151BDD"/>
    <w:rsid w:val="00156101"/>
    <w:rsid w:val="001627A4"/>
    <w:rsid w:val="0018315E"/>
    <w:rsid w:val="001A3CBB"/>
    <w:rsid w:val="001B7839"/>
    <w:rsid w:val="002137D8"/>
    <w:rsid w:val="00223716"/>
    <w:rsid w:val="00240F9B"/>
    <w:rsid w:val="00252589"/>
    <w:rsid w:val="0025442E"/>
    <w:rsid w:val="00267BF2"/>
    <w:rsid w:val="002B0008"/>
    <w:rsid w:val="002B4A59"/>
    <w:rsid w:val="002C1896"/>
    <w:rsid w:val="002C44C7"/>
    <w:rsid w:val="002D6E05"/>
    <w:rsid w:val="002E3BFB"/>
    <w:rsid w:val="002F7152"/>
    <w:rsid w:val="00324D30"/>
    <w:rsid w:val="003271A8"/>
    <w:rsid w:val="0042162F"/>
    <w:rsid w:val="00424F05"/>
    <w:rsid w:val="004258A2"/>
    <w:rsid w:val="00484C1E"/>
    <w:rsid w:val="004A09E5"/>
    <w:rsid w:val="004B240C"/>
    <w:rsid w:val="004B2F27"/>
    <w:rsid w:val="004E1CFA"/>
    <w:rsid w:val="00536F0A"/>
    <w:rsid w:val="005A4A3B"/>
    <w:rsid w:val="005D78D5"/>
    <w:rsid w:val="00604055"/>
    <w:rsid w:val="0061640B"/>
    <w:rsid w:val="00640713"/>
    <w:rsid w:val="006474DC"/>
    <w:rsid w:val="0065044D"/>
    <w:rsid w:val="00655A82"/>
    <w:rsid w:val="006C5AF2"/>
    <w:rsid w:val="0073793C"/>
    <w:rsid w:val="00755506"/>
    <w:rsid w:val="00756ED4"/>
    <w:rsid w:val="00760DFC"/>
    <w:rsid w:val="0077470F"/>
    <w:rsid w:val="007A0D65"/>
    <w:rsid w:val="007D1BF7"/>
    <w:rsid w:val="007F0123"/>
    <w:rsid w:val="007F094A"/>
    <w:rsid w:val="00816669"/>
    <w:rsid w:val="00873D07"/>
    <w:rsid w:val="00881243"/>
    <w:rsid w:val="008B48E5"/>
    <w:rsid w:val="008C312F"/>
    <w:rsid w:val="008C516C"/>
    <w:rsid w:val="008D6F3F"/>
    <w:rsid w:val="008E40B1"/>
    <w:rsid w:val="008E6A43"/>
    <w:rsid w:val="00900C8E"/>
    <w:rsid w:val="0091423F"/>
    <w:rsid w:val="00915E83"/>
    <w:rsid w:val="0092479E"/>
    <w:rsid w:val="00961C70"/>
    <w:rsid w:val="0097775E"/>
    <w:rsid w:val="0099732A"/>
    <w:rsid w:val="009C21B4"/>
    <w:rsid w:val="009D076F"/>
    <w:rsid w:val="009D2BFC"/>
    <w:rsid w:val="009E7884"/>
    <w:rsid w:val="00A21483"/>
    <w:rsid w:val="00A343E5"/>
    <w:rsid w:val="00A55B52"/>
    <w:rsid w:val="00A966BB"/>
    <w:rsid w:val="00AA4D8A"/>
    <w:rsid w:val="00AD0B1F"/>
    <w:rsid w:val="00B017C8"/>
    <w:rsid w:val="00B3158C"/>
    <w:rsid w:val="00B60217"/>
    <w:rsid w:val="00B72EA3"/>
    <w:rsid w:val="00B75D06"/>
    <w:rsid w:val="00B838A9"/>
    <w:rsid w:val="00BB06AB"/>
    <w:rsid w:val="00C93954"/>
    <w:rsid w:val="00C96682"/>
    <w:rsid w:val="00CA2F4F"/>
    <w:rsid w:val="00CB65AF"/>
    <w:rsid w:val="00D307FD"/>
    <w:rsid w:val="00D56B9D"/>
    <w:rsid w:val="00D85E1E"/>
    <w:rsid w:val="00DA2041"/>
    <w:rsid w:val="00DC2C60"/>
    <w:rsid w:val="00DD6ABA"/>
    <w:rsid w:val="00DE6388"/>
    <w:rsid w:val="00E020D3"/>
    <w:rsid w:val="00E14EC2"/>
    <w:rsid w:val="00E207B3"/>
    <w:rsid w:val="00E20E7B"/>
    <w:rsid w:val="00E343AD"/>
    <w:rsid w:val="00E63783"/>
    <w:rsid w:val="00E82BB2"/>
    <w:rsid w:val="00E83A30"/>
    <w:rsid w:val="00E90CAE"/>
    <w:rsid w:val="00E90E96"/>
    <w:rsid w:val="00EA0B41"/>
    <w:rsid w:val="00EA6B14"/>
    <w:rsid w:val="00ED70BA"/>
    <w:rsid w:val="00F54004"/>
    <w:rsid w:val="00FD3B31"/>
    <w:rsid w:val="00FE22D9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2B1C5-09DC-49F7-B25C-A470AC77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B2873E20.dotm</Template>
  <TotalTime>70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 Jong</dc:creator>
  <cp:keywords/>
  <dc:description/>
  <cp:lastModifiedBy>Tim de Jong</cp:lastModifiedBy>
  <cp:revision>1</cp:revision>
  <dcterms:created xsi:type="dcterms:W3CDTF">2016-01-22T13:41:00Z</dcterms:created>
  <dcterms:modified xsi:type="dcterms:W3CDTF">2016-01-22T14:51:00Z</dcterms:modified>
</cp:coreProperties>
</file>